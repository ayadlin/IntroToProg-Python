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4C" w:rsidRPr="00E506C2" w:rsidRDefault="0027352C">
      <w:pPr>
        <w:pStyle w:val="NoSpacing"/>
        <w:rPr>
          <w:rFonts w:ascii="Consolas" w:hAnsi="Consolas"/>
        </w:rPr>
      </w:pPr>
      <w:r w:rsidRPr="00E506C2">
        <w:rPr>
          <w:rFonts w:ascii="Consolas" w:hAnsi="Consolas"/>
        </w:rPr>
        <w:t>Alejandro Wolf-Yadlin</w:t>
      </w:r>
    </w:p>
    <w:p w:rsidR="00E614DD" w:rsidRPr="00E506C2" w:rsidRDefault="0027352C">
      <w:pPr>
        <w:pStyle w:val="NoSpacing"/>
        <w:rPr>
          <w:rFonts w:ascii="Consolas" w:hAnsi="Consolas"/>
        </w:rPr>
      </w:pPr>
      <w:r w:rsidRPr="00E506C2">
        <w:rPr>
          <w:rFonts w:ascii="Consolas" w:hAnsi="Consolas" w:cs="Helvetica"/>
          <w:color w:val="262626"/>
          <w:shd w:val="clear" w:color="auto" w:fill="FFFFFF"/>
        </w:rPr>
        <w:t>Professor Randal Root</w:t>
      </w:r>
    </w:p>
    <w:p w:rsidR="00E614DD" w:rsidRPr="00E506C2" w:rsidRDefault="0027352C">
      <w:pPr>
        <w:pStyle w:val="NoSpacing"/>
        <w:rPr>
          <w:rFonts w:ascii="Consolas" w:hAnsi="Consolas"/>
        </w:rPr>
      </w:pPr>
      <w:r w:rsidRPr="00E506C2">
        <w:rPr>
          <w:rFonts w:ascii="Consolas" w:hAnsi="Consolas"/>
        </w:rPr>
        <w:t>IT FDN 100 A</w:t>
      </w:r>
    </w:p>
    <w:p w:rsidR="00E614DD" w:rsidRPr="00E506C2" w:rsidRDefault="00CB226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11/07</w:t>
      </w:r>
      <w:bookmarkStart w:id="0" w:name="_GoBack"/>
      <w:bookmarkEnd w:id="0"/>
      <w:r w:rsidR="0027352C" w:rsidRPr="00E506C2">
        <w:rPr>
          <w:rFonts w:ascii="Consolas" w:hAnsi="Consolas"/>
        </w:rPr>
        <w:t>/2016</w:t>
      </w:r>
    </w:p>
    <w:p w:rsidR="007D2BBB" w:rsidRPr="007D2BBB" w:rsidRDefault="007D2BBB" w:rsidP="007D2BBB">
      <w:pPr>
        <w:pStyle w:val="Title"/>
        <w:rPr>
          <w:rFonts w:ascii="Consolas" w:hAnsi="Consolas"/>
        </w:rPr>
      </w:pPr>
      <w:r>
        <w:rPr>
          <w:rFonts w:ascii="Consolas" w:hAnsi="Consolas"/>
        </w:rPr>
        <w:t>Assignment 105</w:t>
      </w:r>
    </w:p>
    <w:p w:rsidR="00E225D7" w:rsidRDefault="007D2BBB" w:rsidP="00E225D7">
      <w:pPr>
        <w:rPr>
          <w:rFonts w:ascii="Consolas" w:hAnsi="Consolas"/>
        </w:rPr>
      </w:pPr>
      <w:r w:rsidRPr="007D2BBB">
        <w:rPr>
          <w:rFonts w:ascii="Consolas" w:hAnsi="Consolas"/>
        </w:rPr>
        <w:t>In</w:t>
      </w:r>
      <w:r>
        <w:rPr>
          <w:rFonts w:ascii="Consolas" w:hAnsi="Consolas"/>
        </w:rPr>
        <w:t xml:space="preserve"> this </w:t>
      </w:r>
      <w:r w:rsidR="00E225D7">
        <w:rPr>
          <w:rFonts w:ascii="Consolas" w:hAnsi="Consolas"/>
        </w:rPr>
        <w:t>assignment,</w:t>
      </w:r>
      <w:r>
        <w:rPr>
          <w:rFonts w:ascii="Consolas" w:hAnsi="Consolas"/>
        </w:rPr>
        <w:t xml:space="preserve"> we worked with lists and dictionaries to make a to do list of household tasks and their priorities. </w:t>
      </w:r>
      <w:r w:rsidR="00E225D7">
        <w:rPr>
          <w:rFonts w:ascii="Consolas" w:hAnsi="Consolas"/>
        </w:rPr>
        <w:t xml:space="preserve">We used functions to solve each requirement of our </w:t>
      </w:r>
      <w:proofErr w:type="spellStart"/>
      <w:r w:rsidR="00E225D7">
        <w:rPr>
          <w:rFonts w:ascii="Consolas" w:hAnsi="Consolas"/>
        </w:rPr>
        <w:t>ToDo</w:t>
      </w:r>
      <w:proofErr w:type="spellEnd"/>
      <w:r w:rsidR="00E225D7">
        <w:rPr>
          <w:rFonts w:ascii="Consolas" w:hAnsi="Consolas"/>
        </w:rPr>
        <w:t xml:space="preserve"> list. We incorporated them within a list management class and called them in a “</w:t>
      </w:r>
      <w:proofErr w:type="spellStart"/>
      <w:r w:rsidR="00E225D7">
        <w:rPr>
          <w:rFonts w:ascii="Consolas" w:hAnsi="Consolas"/>
        </w:rPr>
        <w:t>runall</w:t>
      </w:r>
      <w:proofErr w:type="spellEnd"/>
      <w:r w:rsidR="00E225D7">
        <w:rPr>
          <w:rFonts w:ascii="Consolas" w:hAnsi="Consolas"/>
        </w:rPr>
        <w:t xml:space="preserve">” function to manage </w:t>
      </w:r>
      <w:proofErr w:type="gramStart"/>
      <w:r w:rsidR="00E225D7">
        <w:rPr>
          <w:rFonts w:ascii="Consolas" w:hAnsi="Consolas"/>
        </w:rPr>
        <w:t>our</w:t>
      </w:r>
      <w:proofErr w:type="gramEnd"/>
      <w:r w:rsidR="00E225D7">
        <w:rPr>
          <w:rFonts w:ascii="Consolas" w:hAnsi="Consolas"/>
        </w:rPr>
        <w:t xml:space="preserve"> to do list.</w:t>
      </w:r>
      <w:r w:rsidR="009C7261">
        <w:rPr>
          <w:rFonts w:ascii="Consolas" w:hAnsi="Consolas"/>
        </w:rPr>
        <w:t xml:space="preserve"> </w:t>
      </w:r>
    </w:p>
    <w:p w:rsidR="00500045" w:rsidRPr="00E506C2" w:rsidRDefault="009C7261" w:rsidP="00E225D7">
      <w:pPr>
        <w:rPr>
          <w:rFonts w:ascii="Consolas" w:hAnsi="Consolas"/>
        </w:rPr>
      </w:pPr>
      <w:r w:rsidRPr="00500045">
        <w:rPr>
          <w:rFonts w:ascii="Consolas" w:hAnsi="Consolas"/>
          <w:b/>
        </w:rPr>
        <w:t>We wrote the</w:t>
      </w:r>
      <w:r w:rsidR="00E225D7">
        <w:rPr>
          <w:rFonts w:ascii="Consolas" w:hAnsi="Consolas"/>
          <w:b/>
        </w:rPr>
        <w:t xml:space="preserve"> script “Assignement06</w:t>
      </w:r>
      <w:r w:rsidRPr="00500045">
        <w:rPr>
          <w:rFonts w:ascii="Consolas" w:hAnsi="Consolas"/>
          <w:b/>
        </w:rPr>
        <w:t>.py” to perform th</w:t>
      </w:r>
      <w:r>
        <w:rPr>
          <w:rFonts w:ascii="Consolas" w:hAnsi="Consolas"/>
          <w:b/>
        </w:rPr>
        <w:t xml:space="preserve">is task. The script </w:t>
      </w:r>
      <w:r w:rsidR="00E225D7">
        <w:rPr>
          <w:rFonts w:ascii="Consolas" w:hAnsi="Consolas"/>
          <w:b/>
        </w:rPr>
        <w:t xml:space="preserve">(including functions) </w:t>
      </w:r>
      <w:r>
        <w:rPr>
          <w:rFonts w:ascii="Consolas" w:hAnsi="Consolas"/>
          <w:b/>
        </w:rPr>
        <w:t>is pasted below</w:t>
      </w:r>
      <w:r w:rsidRPr="00500045">
        <w:rPr>
          <w:rFonts w:ascii="Consolas" w:hAnsi="Consolas"/>
          <w:b/>
        </w:rPr>
        <w:t>:</w:t>
      </w:r>
      <w:r w:rsidR="00E225D7" w:rsidRPr="00E506C2">
        <w:rPr>
          <w:rFonts w:ascii="Consolas" w:hAnsi="Consolas"/>
        </w:rPr>
        <w:t xml:space="preserve"> 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#-------------------------------------------------#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Title: Working with Functions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Dev:  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ayadlin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Date:  November 7, 2016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ChangeLog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 (Who, When, What)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  Based on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RRoot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, 11/02/2016 Assignment 5 solution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#-------------------------------------------------#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#-- Data --#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declare variables and constants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objFile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 An object that represents a file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strData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 A row of text data from the file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dicRow = A row of data separated into elements of a dictionary {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Task,Priority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, Number} # Number is added as function of priority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 A dictionary that acts as a 'table' of rows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strMenu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 A menu of user options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strChoice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 Capture the user option selection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#--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Input/Output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--#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User can see a Menu (Step 2)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User can see data (Step 3)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User can insert or delete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data(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Step 4 and 5)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User can save to file (Step 6)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#-- Processing --#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1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When the program starts, load the any data you have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lastRenderedPageBreak/>
        <w:t># in a text file called ToDo.txt into a python Dictionary.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2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Display a menu of choices to the user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3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Display all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todo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items to user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4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Add a new item to the list/Table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5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Remove a new item to the list/Table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6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Save tasks to the ToDo.txt file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7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Exit program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#-------------------------------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Global Variables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FileName =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"C:\_PythonClass\ToDo.txt"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Default File to read and write to.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strData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""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dicRow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{}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[]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Prologue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Function 0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This function assigns a numerical value to the different levels of priority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1 for high, 2 for medium and 3 for low - All other options will be assigned 4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We will use this function to sort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our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to do list by order of priority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def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numerizepriority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(x=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dicRow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x[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"Priority"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==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"high"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x[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"Number"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= 1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elif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x[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"Priority"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==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"medium"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x[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"Number"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= 2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elif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x[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"Priority"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==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"low"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x[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"Number</w:t>
      </w:r>
      <w:proofErr w:type="gramStart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]=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3  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else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x[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"Number</w:t>
      </w:r>
      <w:proofErr w:type="gramStart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]=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4  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First I will group all functions within a class I'll call list managmenet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class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""" This class contains methods for processing simple 2 column lists 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Function 1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Make a fucntion to load the task/priority list into a dictionary and then a list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def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loadtodolist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objFileName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FileName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This function loads a to do list from a txt file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:Input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 file.txt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lastRenderedPageBreak/>
        <w:t>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:Default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input: C:\_PythonClass\ToDo.txt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open(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objFileName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"r"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for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line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in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strData = 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line.split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","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readline() reads a line of the data into 2 elements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dicRow = {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"Task</w:t>
      </w:r>
      <w:proofErr w:type="gramStart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:strData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[0].strip(),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"Priority"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:strData[1].strip()}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numerizepriority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dicRow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lstTable.append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dicRow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objFile.close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Here we wuse a lambda function to sort the to do list according to priority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lstTable.sort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(key=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lambda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x:x[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"Number"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The function will return our list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return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  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Function 2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Make a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fucntion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to display current tasks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def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currenttasks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task =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This function prints the todo list liaded from the text file above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:Input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 No input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print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"\n******* The current items ToDo are: *******"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for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row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in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print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(row[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"Task"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+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"("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+ row[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"Priority"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+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")"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print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"*******************************************"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#return(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Function 3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Make a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fucntion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that adds a new item to the list/Table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def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addtask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This function adds tasks to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our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to do list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:Input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 no input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strTask = 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input(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"What is the task? - 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).strip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strPriority = 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input(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"What is the priority? [high|medium|low] - 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).strip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dicRow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{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"Task</w:t>
      </w:r>
      <w:proofErr w:type="gramStart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strTask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"Priority"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strPriority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}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numerizepriority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dicRow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lstTable.append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dicRow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Here we wuse a lambda function to sort the updated to do list according to priority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lstTable.sort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(key=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lambda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x:x[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"Number"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return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Function 4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Make a function that remove an item from the list/Table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@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staticmethod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Not sure if this is needed?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def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removetask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This function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rmoves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tasks to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our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to do list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:Input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 no input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:Default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input: C:\_PythonClass\ToDo.txt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lastRenderedPageBreak/>
        <w:t>        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#4a-Allow user to indicate which row to delete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strKeyToRemove = 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input(</w:t>
      </w:r>
      <w:proofErr w:type="gramEnd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"Which TASK would you like removed? - 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blnItemRemoved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False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#Creating a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boolean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Flag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intRowNumber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0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while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intRowNumber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&lt;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len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strKeyToRemove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in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str(lstTable[intRowNumber])): 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del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[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intRowNumber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blnItemRemoved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True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#end if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intRowNumber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+= 1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#end while loop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#4b-Update user on the status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#print(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)    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blnItemRemoved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== True):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print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"The task was removed."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else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print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"I'm sorry, but I could not find that task."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return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Function 5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Make a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fucntion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that save the tasks to the ToDo.txt file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def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savetodolist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objFileName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FileName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This function adds tasks to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our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to do list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:Input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 file.txt where to do list will be saved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"y"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== str(input(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"Save this data to file? (y/n) - 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).strip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().lower()):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open(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objFileName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"w"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for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dicRow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in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    objFile.write(dicRow[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"Task"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+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","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+ dicRow[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"Priority"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+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"\n"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objFile.close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input(</w:t>
      </w:r>
      <w:proofErr w:type="gramEnd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"Data saved to file! Press the [Enter] key to return to menu."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else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input(</w:t>
      </w:r>
      <w:proofErr w:type="gramEnd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"New data was NOT Saved, but previous data still exists! Press the [Enter] key to return to menu."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###############################################################################################################################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Now that functions are written develope the same code as for assignment 5,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but using the 5 functions defined above            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Define a single funcion that run the other functions from listmanagement class together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def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runall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objFileName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FileName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Use function 1 from listmanagement class to Load table from file 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listmanagement.loadtodolist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2 Provide menu of options and run functions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lastRenderedPageBreak/>
        <w:t>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while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(True):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print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Menu of Options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1) Show current data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2) Add a new item.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3) Remove an existing item.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4) Save Data to File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5) Exit Program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"""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strChoice = </w:t>
      </w:r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input(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"Which option would you like to perform? [1 to 5] - "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print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#adding a new line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3 use function 2 from listmanagement class to show the current items in the table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strChoice.strip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==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'1'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listmanagement.currenttasks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continue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#to show the menu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4 use function 3 from listmanagement class to add a new item to the list/Table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elif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strChoice.strip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==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'2'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listmanagement.addtask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listmanagement.currenttasks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continue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#to show the menu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5 use function 4 from listmanagement class to remove an item from the list/Table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elif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strChoice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==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'3'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removetask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listmanagement.currenttasks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listmanagement.removetask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listmanagement.currenttasks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continue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#to show the menu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6 use function 5 from listmanagement class to save tasks to the ToDo.txt file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elif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strChoice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==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'4'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listmanagement.currenttasks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listmanagement.savetodolist</w:t>
      </w:r>
      <w:proofErr w:type="spellEnd"/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continue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#to show the menu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Step 7 get out of program if user wants to exit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elif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proofErr w:type="spell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strChoice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== </w:t>
      </w:r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'5'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break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#and Exit the program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else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proofErr w:type="gramStart"/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print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'please provide a valid option\n'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E225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continue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 Call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runall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to view/modify the to do list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proofErr w:type="gramStart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runall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#############################################################################################################################################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### Question About Function $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lastRenderedPageBreak/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### Function 4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### Make a function that remove an item from the list/Table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@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staticmethod</w:t>
      </w:r>
      <w:proofErr w:type="spellEnd"/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def </w:t>
      </w:r>
      <w:proofErr w:type="spellStart"/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removetask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):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#4a-Allow user to indicate which row to delete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strKeyToRemove =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input(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"Which TASK would you like removed? - ")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blnItemRemoved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 False #Creating a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boolean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Flag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intRowNumber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 0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while(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intRowNumber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&lt;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len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)):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if(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strKeyToRemove in str(lstTable[intRowNumber])): 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#############################################################################################################################################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Question -  debugging I saw that when calling this adapted line from Randy's code sometimes Task would be column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1,   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           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sometime column 2, etc -  which made me write the code below - which works, but is cumbersome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( I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didn't use it finally)                 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why does the location of items in the list change with different runs of the program?                                                    #    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If you look at the print values below some times it will go [ Task, priority, number], but other times [priority, task number] Why?      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how can it be set so it is always for example [task, priority,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number]   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                                                             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                                                                                                                          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 print(str(list(dict(lstTable[intRowNumber]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).values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())))                                                                  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 if (strKeyToRemove == str(list(dict(lstTable[intRowNumber]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).values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())[1])) or \                                          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(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strKeyToRemove == str(list(dict(lstTable[intRowNumber]).values())[1])) or \                                              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  (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strKeyToRemove == str(list(dict(lstTable[intRowNumber]).values())[2])): #the values function creates a list!             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#############################################################################################################################################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    del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[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intRowNumber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]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   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blnItemRemoved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 True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#end if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intRowNumber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+= 1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#end while loop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#4b-Update user on the status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#print(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)    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if(</w:t>
      </w:r>
      <w:proofErr w:type="spellStart"/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blnItemRemoved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== True):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print(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"The task was removed.")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else: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    </w:t>
      </w:r>
      <w:proofErr w:type="gram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print(</w:t>
      </w:r>
      <w:proofErr w:type="gram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"I'm sorry, but I could not find that task.")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            return(</w:t>
      </w:r>
      <w:proofErr w:type="spellStart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lstTable</w:t>
      </w:r>
      <w:proofErr w:type="spellEnd"/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)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225D7" w:rsidRPr="00E225D7" w:rsidRDefault="00E225D7" w:rsidP="00E225D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25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##</w:t>
      </w:r>
      <w:r w:rsidRPr="00E225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22602" w:rsidRDefault="00D22602" w:rsidP="00207A49">
      <w:pPr>
        <w:ind w:firstLine="0"/>
        <w:rPr>
          <w:rFonts w:ascii="Consolas" w:hAnsi="Consolas"/>
        </w:rPr>
      </w:pPr>
    </w:p>
    <w:p w:rsidR="00E225D7" w:rsidRDefault="00E225D7" w:rsidP="00EE6284">
      <w:pPr>
        <w:rPr>
          <w:rFonts w:ascii="Consolas" w:hAnsi="Consolas"/>
          <w:b/>
        </w:rPr>
      </w:pPr>
    </w:p>
    <w:p w:rsidR="00E225D7" w:rsidRDefault="00E225D7" w:rsidP="00EE6284">
      <w:pPr>
        <w:rPr>
          <w:rFonts w:ascii="Consolas" w:hAnsi="Consolas"/>
          <w:b/>
        </w:rPr>
      </w:pPr>
    </w:p>
    <w:p w:rsidR="00EE6284" w:rsidRDefault="00EE6284" w:rsidP="00EE6284">
      <w:pPr>
        <w:rPr>
          <w:rFonts w:ascii="Consolas" w:hAnsi="Consolas"/>
          <w:b/>
        </w:rPr>
      </w:pPr>
      <w:r w:rsidRPr="00EE6284">
        <w:rPr>
          <w:rFonts w:ascii="Consolas" w:hAnsi="Consolas"/>
          <w:b/>
        </w:rPr>
        <w:lastRenderedPageBreak/>
        <w:t>The key functions</w:t>
      </w:r>
      <w:r w:rsidR="00207A49">
        <w:rPr>
          <w:rFonts w:ascii="Consolas" w:hAnsi="Consolas"/>
          <w:b/>
        </w:rPr>
        <w:t xml:space="preserve"> and commands</w:t>
      </w:r>
      <w:r w:rsidRPr="00EE6284">
        <w:rPr>
          <w:rFonts w:ascii="Consolas" w:hAnsi="Consolas"/>
          <w:b/>
        </w:rPr>
        <w:t xml:space="preserve"> learned here are:</w:t>
      </w:r>
    </w:p>
    <w:p w:rsidR="00E225D7" w:rsidRDefault="00E225D7" w:rsidP="00E225D7">
      <w:pPr>
        <w:pStyle w:val="ListParagraph"/>
        <w:numPr>
          <w:ilvl w:val="0"/>
          <w:numId w:val="25"/>
        </w:numPr>
        <w:rPr>
          <w:rFonts w:ascii="Consolas" w:hAnsi="Consolas"/>
        </w:rPr>
      </w:pPr>
      <w:r>
        <w:rPr>
          <w:rFonts w:ascii="Consolas" w:hAnsi="Consolas"/>
        </w:rPr>
        <w:t>We learned to define a function using “def” and assign it return using, well, “return”</w:t>
      </w:r>
    </w:p>
    <w:p w:rsidR="00E225D7" w:rsidRDefault="00E225D7" w:rsidP="00E225D7">
      <w:pPr>
        <w:pStyle w:val="ListParagraph"/>
        <w:numPr>
          <w:ilvl w:val="0"/>
          <w:numId w:val="25"/>
        </w:numPr>
        <w:rPr>
          <w:rFonts w:ascii="Consolas" w:hAnsi="Consolas"/>
        </w:rPr>
      </w:pPr>
      <w:r>
        <w:rPr>
          <w:rFonts w:ascii="Consolas" w:hAnsi="Consolas"/>
        </w:rPr>
        <w:t xml:space="preserve">We learned to use class command to group a set of functions within the same class and to call functions in the class using </w:t>
      </w:r>
      <w:proofErr w:type="spellStart"/>
      <w:proofErr w:type="gramStart"/>
      <w:r>
        <w:rPr>
          <w:rFonts w:ascii="Consolas" w:hAnsi="Consolas"/>
        </w:rPr>
        <w:t>class.function</w:t>
      </w:r>
      <w:proofErr w:type="spellEnd"/>
      <w:proofErr w:type="gramEnd"/>
      <w:r>
        <w:rPr>
          <w:rFonts w:ascii="Consolas" w:hAnsi="Consolas"/>
        </w:rPr>
        <w:t xml:space="preserve"> </w:t>
      </w:r>
    </w:p>
    <w:p w:rsidR="00E225D7" w:rsidRPr="00E225D7" w:rsidRDefault="00E225D7" w:rsidP="00E225D7">
      <w:pPr>
        <w:pStyle w:val="ListParagraph"/>
        <w:numPr>
          <w:ilvl w:val="0"/>
          <w:numId w:val="25"/>
        </w:numPr>
        <w:rPr>
          <w:rFonts w:ascii="Consolas" w:hAnsi="Consolas"/>
        </w:rPr>
      </w:pPr>
    </w:p>
    <w:p w:rsidR="00207A49" w:rsidRPr="00A97A8D" w:rsidRDefault="00207A49" w:rsidP="00207A49">
      <w:pPr>
        <w:pStyle w:val="ListParagraph"/>
        <w:numPr>
          <w:ilvl w:val="0"/>
          <w:numId w:val="25"/>
        </w:numPr>
        <w:rPr>
          <w:rFonts w:ascii="Consolas" w:hAnsi="Consolas"/>
        </w:rPr>
      </w:pPr>
      <w:r w:rsidRPr="00207A49">
        <w:rPr>
          <w:rFonts w:ascii="Consolas" w:hAnsi="Consolas"/>
        </w:rPr>
        <w:t>While:</w:t>
      </w:r>
      <w:r>
        <w:rPr>
          <w:rFonts w:ascii="Consolas" w:hAnsi="Consolas"/>
        </w:rPr>
        <w:t xml:space="preserve"> this command </w:t>
      </w:r>
      <w:proofErr w:type="gramStart"/>
      <w:r>
        <w:rPr>
          <w:rFonts w:ascii="Consolas" w:hAnsi="Consolas"/>
        </w:rPr>
        <w:t>allow</w:t>
      </w:r>
      <w:proofErr w:type="gramEnd"/>
      <w:r>
        <w:rPr>
          <w:rFonts w:ascii="Consolas" w:hAnsi="Consolas"/>
        </w:rPr>
        <w:t xml:space="preserve"> us to repeat a set of code while a condition holds: </w:t>
      </w:r>
      <w:r w:rsidRPr="00207A49">
        <w:rPr>
          <w:rFonts w:ascii="Consolas" w:hAnsi="Consolas"/>
          <w:i/>
        </w:rPr>
        <w:t>while x &lt; 5</w:t>
      </w:r>
    </w:p>
    <w:p w:rsidR="00A97A8D" w:rsidRDefault="00A97A8D" w:rsidP="00A97A8D">
      <w:pPr>
        <w:pStyle w:val="ListParagraph"/>
        <w:ind w:left="1080" w:firstLine="0"/>
        <w:rPr>
          <w:rFonts w:ascii="Consolas" w:hAnsi="Consolas"/>
        </w:rPr>
      </w:pPr>
    </w:p>
    <w:p w:rsidR="00207A49" w:rsidRDefault="00207A49" w:rsidP="00207A49">
      <w:pPr>
        <w:pStyle w:val="ListParagraph"/>
        <w:numPr>
          <w:ilvl w:val="0"/>
          <w:numId w:val="25"/>
        </w:numPr>
        <w:rPr>
          <w:rFonts w:ascii="Consolas" w:hAnsi="Consolas"/>
        </w:rPr>
      </w:pPr>
      <w:r>
        <w:rPr>
          <w:rFonts w:ascii="Consolas" w:hAnsi="Consolas"/>
        </w:rPr>
        <w:t xml:space="preserve">For loops: this command allow us to iterate through a variable, table, tuple string as long as we are </w:t>
      </w:r>
      <w:proofErr w:type="gramStart"/>
      <w:r>
        <w:rPr>
          <w:rFonts w:ascii="Consolas" w:hAnsi="Consolas"/>
        </w:rPr>
        <w:t>within  range</w:t>
      </w:r>
      <w:proofErr w:type="gramEnd"/>
      <w:r>
        <w:rPr>
          <w:rFonts w:ascii="Consolas" w:hAnsi="Consolas"/>
        </w:rPr>
        <w:t xml:space="preserve"> or dimension: </w:t>
      </w:r>
      <w:r w:rsidRPr="00207A49">
        <w:rPr>
          <w:rFonts w:ascii="Consolas" w:hAnsi="Consolas"/>
          <w:i/>
        </w:rPr>
        <w:t xml:space="preserve">for </w:t>
      </w:r>
      <w:proofErr w:type="spellStart"/>
      <w:r w:rsidRPr="00207A49">
        <w:rPr>
          <w:rFonts w:ascii="Consolas" w:hAnsi="Consolas"/>
          <w:i/>
        </w:rPr>
        <w:t>i</w:t>
      </w:r>
      <w:proofErr w:type="spellEnd"/>
      <w:r w:rsidRPr="00207A49">
        <w:rPr>
          <w:rFonts w:ascii="Consolas" w:hAnsi="Consolas"/>
          <w:i/>
        </w:rPr>
        <w:t xml:space="preserve"> in range x or for I in range(0,n)</w:t>
      </w:r>
    </w:p>
    <w:p w:rsidR="00207A49" w:rsidRDefault="00207A49" w:rsidP="00207A49">
      <w:pPr>
        <w:pStyle w:val="ListParagraph"/>
        <w:numPr>
          <w:ilvl w:val="0"/>
          <w:numId w:val="25"/>
        </w:numPr>
        <w:rPr>
          <w:rFonts w:ascii="Consolas" w:hAnsi="Consolas"/>
        </w:rPr>
      </w:pPr>
      <w:r>
        <w:rPr>
          <w:rFonts w:ascii="Consolas" w:hAnsi="Consolas"/>
        </w:rPr>
        <w:t>If/</w:t>
      </w:r>
      <w:proofErr w:type="spellStart"/>
      <w:r w:rsidR="007D2BBB">
        <w:rPr>
          <w:rFonts w:ascii="Consolas" w:hAnsi="Consolas"/>
        </w:rPr>
        <w:t>elif</w:t>
      </w:r>
      <w:proofErr w:type="spellEnd"/>
      <w:r w:rsidR="007D2BBB">
        <w:rPr>
          <w:rFonts w:ascii="Consolas" w:hAnsi="Consolas"/>
        </w:rPr>
        <w:t>/</w:t>
      </w:r>
      <w:r>
        <w:rPr>
          <w:rFonts w:ascii="Consolas" w:hAnsi="Consolas"/>
        </w:rPr>
        <w:t xml:space="preserve">else: this command </w:t>
      </w:r>
      <w:proofErr w:type="gramStart"/>
      <w:r>
        <w:rPr>
          <w:rFonts w:ascii="Consolas" w:hAnsi="Consolas"/>
        </w:rPr>
        <w:t>allow</w:t>
      </w:r>
      <w:proofErr w:type="gramEnd"/>
      <w:r>
        <w:rPr>
          <w:rFonts w:ascii="Consolas" w:hAnsi="Consolas"/>
        </w:rPr>
        <w:t xml:space="preserve"> us to anticipate different scenarios an provide adequate code according to </w:t>
      </w:r>
      <w:proofErr w:type="spellStart"/>
      <w:r>
        <w:rPr>
          <w:rFonts w:ascii="Consolas" w:hAnsi="Consolas"/>
        </w:rPr>
        <w:t>ouropearting</w:t>
      </w:r>
      <w:proofErr w:type="spellEnd"/>
      <w:r>
        <w:rPr>
          <w:rFonts w:ascii="Consolas" w:hAnsi="Consolas"/>
        </w:rPr>
        <w:t xml:space="preserve"> conditions: </w:t>
      </w:r>
      <w:r w:rsidR="007D2BBB">
        <w:rPr>
          <w:rFonts w:ascii="Consolas" w:hAnsi="Consolas"/>
          <w:i/>
        </w:rPr>
        <w:t xml:space="preserve">if a do b, </w:t>
      </w:r>
      <w:proofErr w:type="spellStart"/>
      <w:r w:rsidR="007D2BBB">
        <w:rPr>
          <w:rFonts w:ascii="Consolas" w:hAnsi="Consolas"/>
          <w:i/>
        </w:rPr>
        <w:t>elif</w:t>
      </w:r>
      <w:proofErr w:type="spellEnd"/>
      <w:r w:rsidR="007D2BBB">
        <w:rPr>
          <w:rFonts w:ascii="Consolas" w:hAnsi="Consolas"/>
          <w:i/>
        </w:rPr>
        <w:t xml:space="preserve"> c do d else do e</w:t>
      </w:r>
      <w:r>
        <w:rPr>
          <w:rFonts w:ascii="Consolas" w:hAnsi="Consolas"/>
        </w:rPr>
        <w:t xml:space="preserve">. </w:t>
      </w:r>
    </w:p>
    <w:p w:rsidR="00A97A8D" w:rsidRPr="00207A49" w:rsidRDefault="00A97A8D" w:rsidP="00A97A8D">
      <w:pPr>
        <w:pStyle w:val="ListParagraph"/>
        <w:ind w:left="1080" w:firstLine="0"/>
        <w:rPr>
          <w:rFonts w:ascii="Consolas" w:hAnsi="Consolas"/>
        </w:rPr>
      </w:pPr>
    </w:p>
    <w:p w:rsidR="004909BB" w:rsidRDefault="007D2BBB" w:rsidP="007D2BBB">
      <w:pPr>
        <w:pStyle w:val="ListParagraph"/>
        <w:numPr>
          <w:ilvl w:val="0"/>
          <w:numId w:val="2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Manipualtion</w:t>
      </w:r>
      <w:proofErr w:type="spellEnd"/>
      <w:r>
        <w:rPr>
          <w:rFonts w:ascii="Consolas" w:hAnsi="Consolas"/>
        </w:rPr>
        <w:t xml:space="preserve"> of list</w:t>
      </w:r>
      <w:r w:rsidR="009C7261">
        <w:rPr>
          <w:rFonts w:ascii="Consolas" w:hAnsi="Consolas"/>
        </w:rPr>
        <w:t xml:space="preserve"> and dictionaries</w:t>
      </w:r>
      <w:r w:rsidR="00207A49">
        <w:rPr>
          <w:rFonts w:ascii="Consolas" w:hAnsi="Consolas"/>
        </w:rPr>
        <w:t xml:space="preserve">: we learned to build </w:t>
      </w:r>
      <w:r w:rsidR="009C7261">
        <w:rPr>
          <w:rFonts w:ascii="Consolas" w:hAnsi="Consolas"/>
        </w:rPr>
        <w:t xml:space="preserve">to assign new lines to </w:t>
      </w:r>
      <w:r w:rsidR="00113BB6">
        <w:rPr>
          <w:rFonts w:ascii="Consolas" w:hAnsi="Consolas"/>
        </w:rPr>
        <w:t>lists and values to dictionary keys, for example:</w:t>
      </w:r>
    </w:p>
    <w:p w:rsidR="00113BB6" w:rsidRPr="00113BB6" w:rsidRDefault="00113BB6" w:rsidP="00113BB6">
      <w:pPr>
        <w:pStyle w:val="ListParagraph"/>
        <w:rPr>
          <w:rFonts w:ascii="Consolas" w:hAnsi="Consolas"/>
        </w:rPr>
      </w:pPr>
    </w:p>
    <w:p w:rsidR="00113BB6" w:rsidRDefault="00113BB6" w:rsidP="00113BB6">
      <w:pPr>
        <w:pStyle w:val="ListParagraph"/>
        <w:ind w:left="1080" w:firstLine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list.append</w:t>
      </w:r>
      <w:proofErr w:type="spellEnd"/>
      <w:proofErr w:type="gramEnd"/>
      <w:r>
        <w:rPr>
          <w:rFonts w:ascii="Consolas" w:hAnsi="Consolas"/>
        </w:rPr>
        <w:t>([</w:t>
      </w:r>
      <w:proofErr w:type="spellStart"/>
      <w:r>
        <w:rPr>
          <w:rFonts w:ascii="Consolas" w:hAnsi="Consolas"/>
        </w:rPr>
        <w:t>nt,np</w:t>
      </w:r>
      <w:proofErr w:type="spellEnd"/>
      <w:r>
        <w:rPr>
          <w:rFonts w:ascii="Consolas" w:hAnsi="Consolas"/>
        </w:rPr>
        <w:t>]) appends [</w:t>
      </w:r>
      <w:proofErr w:type="spellStart"/>
      <w:r>
        <w:rPr>
          <w:rFonts w:ascii="Consolas" w:hAnsi="Consolas"/>
        </w:rPr>
        <w:t>nt,np</w:t>
      </w:r>
      <w:proofErr w:type="spellEnd"/>
      <w:r>
        <w:rPr>
          <w:rFonts w:ascii="Consolas" w:hAnsi="Consolas"/>
        </w:rPr>
        <w:t xml:space="preserve">] to a </w:t>
      </w:r>
      <w:r w:rsidRPr="00113BB6">
        <w:rPr>
          <w:rFonts w:ascii="Consolas" w:hAnsi="Consolas"/>
        </w:rPr>
        <w:t>list</w:t>
      </w:r>
      <w:r>
        <w:rPr>
          <w:rFonts w:ascii="Consolas" w:hAnsi="Consolas"/>
        </w:rPr>
        <w:t xml:space="preserve"> of lists</w:t>
      </w:r>
    </w:p>
    <w:p w:rsidR="00113BB6" w:rsidRPr="00113BB6" w:rsidRDefault="00113BB6" w:rsidP="00113BB6">
      <w:pPr>
        <w:pStyle w:val="ListParagraph"/>
        <w:ind w:left="1080" w:firstLine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list.remove</w:t>
      </w:r>
      <w:proofErr w:type="spellEnd"/>
      <w:proofErr w:type="gramEnd"/>
      <w:r>
        <w:rPr>
          <w:rFonts w:ascii="Consolas" w:hAnsi="Consolas"/>
        </w:rPr>
        <w:t>(row)  will remove row from list</w:t>
      </w:r>
    </w:p>
    <w:p w:rsidR="00113BB6" w:rsidRDefault="00113BB6" w:rsidP="00113BB6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dict</w:t>
      </w:r>
      <w:proofErr w:type="spellEnd"/>
      <w:r w:rsidRPr="00113BB6">
        <w:rPr>
          <w:rFonts w:ascii="Consolas" w:hAnsi="Consolas"/>
        </w:rPr>
        <w:t>[</w:t>
      </w:r>
      <w:proofErr w:type="spellStart"/>
      <w:r w:rsidRPr="00113BB6">
        <w:rPr>
          <w:rFonts w:ascii="Consolas" w:hAnsi="Consolas"/>
        </w:rPr>
        <w:t>nt</w:t>
      </w:r>
      <w:proofErr w:type="spellEnd"/>
      <w:r w:rsidRPr="00113BB6">
        <w:rPr>
          <w:rFonts w:ascii="Consolas" w:hAnsi="Consolas"/>
        </w:rPr>
        <w:t>]=</w:t>
      </w:r>
      <w:proofErr w:type="gramStart"/>
      <w:r w:rsidRPr="00113BB6">
        <w:rPr>
          <w:rFonts w:ascii="Consolas" w:hAnsi="Consolas"/>
        </w:rPr>
        <w:t>np</w:t>
      </w:r>
      <w:r>
        <w:rPr>
          <w:rFonts w:ascii="Consolas" w:hAnsi="Consolas"/>
        </w:rPr>
        <w:t xml:space="preserve">  gives</w:t>
      </w:r>
      <w:proofErr w:type="gramEnd"/>
      <w:r>
        <w:rPr>
          <w:rFonts w:ascii="Consolas" w:hAnsi="Consolas"/>
        </w:rPr>
        <w:t xml:space="preserve"> the value np to the key </w:t>
      </w:r>
      <w:proofErr w:type="spellStart"/>
      <w:r>
        <w:rPr>
          <w:rFonts w:ascii="Consolas" w:hAnsi="Consolas"/>
        </w:rPr>
        <w:t>nt</w:t>
      </w:r>
      <w:proofErr w:type="spellEnd"/>
      <w:r>
        <w:rPr>
          <w:rFonts w:ascii="Consolas" w:hAnsi="Consolas"/>
        </w:rPr>
        <w:t xml:space="preserve"> </w:t>
      </w:r>
      <w:r w:rsidRPr="00113BB6">
        <w:rPr>
          <w:rFonts w:ascii="Consolas" w:hAnsi="Consolas"/>
        </w:rPr>
        <w:t xml:space="preserve">     </w:t>
      </w:r>
    </w:p>
    <w:p w:rsidR="00113BB6" w:rsidRDefault="00113BB6" w:rsidP="00113BB6">
      <w:pPr>
        <w:pStyle w:val="ListParagraph"/>
        <w:numPr>
          <w:ilvl w:val="0"/>
          <w:numId w:val="25"/>
        </w:numPr>
        <w:rPr>
          <w:rFonts w:ascii="Consolas" w:hAnsi="Consolas"/>
        </w:rPr>
      </w:pPr>
      <w:r>
        <w:rPr>
          <w:rFonts w:ascii="Consolas" w:hAnsi="Consolas"/>
        </w:rPr>
        <w:t>Learn the mini function lambda</w:t>
      </w:r>
    </w:p>
    <w:p w:rsidR="00113BB6" w:rsidRDefault="00113BB6" w:rsidP="00113BB6">
      <w:pPr>
        <w:pStyle w:val="ListParagraph"/>
        <w:ind w:left="1080" w:firstLine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list</w:t>
      </w:r>
      <w:r w:rsidR="006D7E42">
        <w:rPr>
          <w:rFonts w:ascii="Consolas" w:hAnsi="Consolas"/>
        </w:rPr>
        <w:t>.sort</w:t>
      </w:r>
      <w:proofErr w:type="spellEnd"/>
      <w:proofErr w:type="gramEnd"/>
      <w:r w:rsidR="006D7E42">
        <w:rPr>
          <w:rFonts w:ascii="Consolas" w:hAnsi="Consolas"/>
        </w:rPr>
        <w:t>(key=lambda x:x[Number</w:t>
      </w:r>
      <w:r w:rsidRPr="00113BB6">
        <w:rPr>
          <w:rFonts w:ascii="Consolas" w:hAnsi="Consolas"/>
        </w:rPr>
        <w:t xml:space="preserve">]) </w:t>
      </w:r>
      <w:r>
        <w:rPr>
          <w:rFonts w:ascii="Consolas" w:hAnsi="Consolas"/>
        </w:rPr>
        <w:t>in thi</w:t>
      </w:r>
      <w:r w:rsidR="006D7E42">
        <w:rPr>
          <w:rFonts w:ascii="Consolas" w:hAnsi="Consolas"/>
        </w:rPr>
        <w:t>s</w:t>
      </w:r>
      <w:r>
        <w:rPr>
          <w:rFonts w:ascii="Consolas" w:hAnsi="Consolas"/>
        </w:rPr>
        <w:t xml:space="preserve"> case lambda calls the sort functi</w:t>
      </w:r>
      <w:r w:rsidR="006D7E42">
        <w:rPr>
          <w:rFonts w:ascii="Consolas" w:hAnsi="Consolas"/>
        </w:rPr>
        <w:t>on to sort list according to the column named “Number”</w:t>
      </w:r>
    </w:p>
    <w:p w:rsidR="00113BB6" w:rsidRDefault="00113BB6" w:rsidP="00113BB6">
      <w:pPr>
        <w:pStyle w:val="ListParagraph"/>
        <w:numPr>
          <w:ilvl w:val="0"/>
          <w:numId w:val="25"/>
        </w:numPr>
        <w:rPr>
          <w:rFonts w:ascii="Consolas" w:hAnsi="Consolas"/>
        </w:rPr>
      </w:pPr>
      <w:r>
        <w:rPr>
          <w:rFonts w:ascii="Consolas" w:hAnsi="Consolas"/>
        </w:rPr>
        <w:t>We learned to extract all elements of a list into string to write the into file:</w:t>
      </w:r>
    </w:p>
    <w:p w:rsidR="00113BB6" w:rsidRDefault="00113BB6" w:rsidP="00113BB6">
      <w:pPr>
        <w:ind w:left="1080" w:firstLine="0"/>
        <w:rPr>
          <w:rFonts w:ascii="Consolas" w:hAnsi="Consolas"/>
        </w:rPr>
      </w:pPr>
    </w:p>
    <w:p w:rsidR="00113BB6" w:rsidRDefault="00113BB6" w:rsidP="00113BB6">
      <w:pPr>
        <w:ind w:left="1080" w:firstLine="0"/>
        <w:rPr>
          <w:rFonts w:ascii="Consolas" w:hAnsi="Consolas"/>
        </w:rPr>
      </w:pPr>
      <w:r>
        <w:rPr>
          <w:rFonts w:ascii="Consolas" w:hAnsi="Consolas"/>
        </w:rPr>
        <w:t>for line in list</w:t>
      </w:r>
      <w:r w:rsidRPr="00113BB6">
        <w:rPr>
          <w:rFonts w:ascii="Consolas" w:hAnsi="Consolas"/>
        </w:rPr>
        <w:t>:</w:t>
      </w:r>
    </w:p>
    <w:p w:rsidR="00113BB6" w:rsidRDefault="00113BB6" w:rsidP="00113BB6">
      <w:pPr>
        <w:ind w:left="1080" w:firstLine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iterate through each </w:t>
      </w:r>
      <w:proofErr w:type="spellStart"/>
      <w:r>
        <w:rPr>
          <w:rFonts w:ascii="Consolas" w:hAnsi="Consolas"/>
        </w:rPr>
        <w:t>sublist</w:t>
      </w:r>
      <w:proofErr w:type="spellEnd"/>
      <w:r>
        <w:rPr>
          <w:rFonts w:ascii="Consolas" w:hAnsi="Consolas"/>
        </w:rPr>
        <w:t xml:space="preserve"> in list </w:t>
      </w:r>
    </w:p>
    <w:p w:rsidR="00113BB6" w:rsidRDefault="00113BB6" w:rsidP="00113BB6">
      <w:pPr>
        <w:ind w:left="1080" w:firstLine="0"/>
        <w:rPr>
          <w:rFonts w:ascii="Consolas" w:hAnsi="Consolas"/>
        </w:rPr>
      </w:pPr>
      <w:r w:rsidRPr="00113BB6">
        <w:rPr>
          <w:rFonts w:ascii="Consolas" w:hAnsi="Consolas"/>
        </w:rPr>
        <w:t>task = ',</w:t>
      </w:r>
      <w:proofErr w:type="gramStart"/>
      <w:r w:rsidRPr="00113BB6">
        <w:rPr>
          <w:rFonts w:ascii="Consolas" w:hAnsi="Consolas"/>
        </w:rPr>
        <w:t>'.join</w:t>
      </w:r>
      <w:proofErr w:type="gramEnd"/>
      <w:r w:rsidRPr="00113BB6">
        <w:rPr>
          <w:rFonts w:ascii="Consolas" w:hAnsi="Consolas"/>
        </w:rPr>
        <w:t>(</w:t>
      </w:r>
      <w:proofErr w:type="spellStart"/>
      <w:r w:rsidRPr="00113BB6">
        <w:rPr>
          <w:rFonts w:ascii="Consolas" w:hAnsi="Consolas"/>
        </w:rPr>
        <w:t>str</w:t>
      </w:r>
      <w:proofErr w:type="spellEnd"/>
      <w:r w:rsidRPr="00113BB6">
        <w:rPr>
          <w:rFonts w:ascii="Consolas" w:hAnsi="Consolas"/>
        </w:rPr>
        <w:t xml:space="preserve">(x) for x in line)    </w:t>
      </w:r>
    </w:p>
    <w:p w:rsidR="00113BB6" w:rsidRDefault="00113BB6" w:rsidP="00113BB6">
      <w:pPr>
        <w:ind w:left="1080" w:firstLine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find all string in the </w:t>
      </w:r>
      <w:proofErr w:type="spellStart"/>
      <w:r>
        <w:rPr>
          <w:rFonts w:ascii="Consolas" w:hAnsi="Consolas"/>
        </w:rPr>
        <w:t>sublist</w:t>
      </w:r>
      <w:proofErr w:type="spellEnd"/>
      <w:r>
        <w:rPr>
          <w:rFonts w:ascii="Consolas" w:hAnsi="Consolas"/>
        </w:rPr>
        <w:t xml:space="preserve"> and join them </w:t>
      </w:r>
      <w:proofErr w:type="spellStart"/>
      <w:r>
        <w:rPr>
          <w:rFonts w:ascii="Consolas" w:hAnsi="Consolas"/>
        </w:rPr>
        <w:t>ny</w:t>
      </w:r>
      <w:proofErr w:type="spellEnd"/>
      <w:r>
        <w:rPr>
          <w:rFonts w:ascii="Consolas" w:hAnsi="Consolas"/>
        </w:rPr>
        <w:t xml:space="preserve"> ‘,’</w:t>
      </w:r>
    </w:p>
    <w:p w:rsidR="00113BB6" w:rsidRPr="00113BB6" w:rsidRDefault="00113BB6" w:rsidP="00113BB6">
      <w:pPr>
        <w:ind w:left="1080" w:firstLine="0"/>
        <w:rPr>
          <w:rFonts w:ascii="Consolas" w:hAnsi="Consolas"/>
        </w:rPr>
      </w:pPr>
      <w:proofErr w:type="spellStart"/>
      <w:proofErr w:type="gramStart"/>
      <w:r w:rsidRPr="00113BB6">
        <w:rPr>
          <w:rFonts w:ascii="Consolas" w:hAnsi="Consolas"/>
        </w:rPr>
        <w:t>myfile.write</w:t>
      </w:r>
      <w:proofErr w:type="spellEnd"/>
      <w:proofErr w:type="gramEnd"/>
      <w:r w:rsidRPr="00113BB6">
        <w:rPr>
          <w:rFonts w:ascii="Consolas" w:hAnsi="Consolas"/>
        </w:rPr>
        <w:t>(task + '\n')</w:t>
      </w:r>
    </w:p>
    <w:p w:rsidR="00E225D7" w:rsidRDefault="00113BB6" w:rsidP="00E225D7">
      <w:pPr>
        <w:pStyle w:val="ListParagraph"/>
        <w:ind w:left="1080" w:firstLine="0"/>
        <w:rPr>
          <w:rFonts w:ascii="Consolas" w:hAnsi="Consolas"/>
        </w:rPr>
      </w:pPr>
      <w:r>
        <w:rPr>
          <w:rFonts w:ascii="Consolas" w:hAnsi="Consolas"/>
        </w:rPr>
        <w:t xml:space="preserve">         write the strings to file and move to next line</w:t>
      </w:r>
    </w:p>
    <w:p w:rsidR="00113BB6" w:rsidRPr="00500045" w:rsidRDefault="00113BB6" w:rsidP="00113BB6">
      <w:pPr>
        <w:pStyle w:val="ListParagraph"/>
        <w:ind w:left="1080" w:firstLine="0"/>
        <w:rPr>
          <w:rFonts w:ascii="Consolas" w:hAnsi="Consolas"/>
        </w:rPr>
      </w:pPr>
    </w:p>
    <w:p w:rsidR="00481B0B" w:rsidRPr="00E225D7" w:rsidRDefault="00E225D7" w:rsidP="00E225D7">
      <w:pPr>
        <w:ind w:firstLine="0"/>
        <w:rPr>
          <w:rStyle w:val="HTMLCode"/>
          <w:b/>
          <w:sz w:val="24"/>
          <w:szCs w:val="24"/>
        </w:rPr>
      </w:pPr>
      <w:r>
        <w:rPr>
          <w:rStyle w:val="HTMLCode"/>
          <w:b/>
          <w:sz w:val="24"/>
          <w:szCs w:val="24"/>
        </w:rPr>
        <w:t>We v</w:t>
      </w:r>
      <w:r w:rsidR="00481B0B" w:rsidRPr="00E225D7">
        <w:rPr>
          <w:rStyle w:val="HTMLCode"/>
          <w:b/>
          <w:sz w:val="24"/>
          <w:szCs w:val="24"/>
        </w:rPr>
        <w:t>erified simple code worked by</w:t>
      </w:r>
      <w:r w:rsidR="00247728">
        <w:rPr>
          <w:rStyle w:val="HTMLCode"/>
          <w:b/>
          <w:sz w:val="24"/>
          <w:szCs w:val="24"/>
        </w:rPr>
        <w:t xml:space="preserve"> using one of the </w:t>
      </w:r>
      <w:r w:rsidR="00197CD7" w:rsidRPr="00E225D7">
        <w:rPr>
          <w:rStyle w:val="HTMLCode"/>
          <w:b/>
          <w:sz w:val="24"/>
          <w:szCs w:val="24"/>
        </w:rPr>
        <w:t>protocol</w:t>
      </w:r>
      <w:r w:rsidR="00247728">
        <w:rPr>
          <w:rStyle w:val="HTMLCode"/>
          <w:b/>
          <w:sz w:val="24"/>
          <w:szCs w:val="24"/>
        </w:rPr>
        <w:t>s from</w:t>
      </w:r>
      <w:r w:rsidR="00197CD7" w:rsidRPr="00E225D7">
        <w:rPr>
          <w:rStyle w:val="HTMLCode"/>
          <w:b/>
          <w:sz w:val="24"/>
          <w:szCs w:val="24"/>
        </w:rPr>
        <w:t xml:space="preserve"> assignment 101</w:t>
      </w:r>
      <w:r w:rsidR="00481B0B" w:rsidRPr="00E225D7">
        <w:rPr>
          <w:rStyle w:val="HTMLCode"/>
          <w:b/>
          <w:sz w:val="24"/>
          <w:szCs w:val="24"/>
        </w:rPr>
        <w:t>:</w:t>
      </w:r>
    </w:p>
    <w:p w:rsidR="00481B0B" w:rsidRPr="00E506C2" w:rsidRDefault="00481B0B" w:rsidP="00481B0B">
      <w:pPr>
        <w:pStyle w:val="ListParagraph"/>
        <w:numPr>
          <w:ilvl w:val="1"/>
          <w:numId w:val="23"/>
        </w:numPr>
        <w:rPr>
          <w:rStyle w:val="HTMLCode"/>
          <w:sz w:val="24"/>
          <w:szCs w:val="24"/>
        </w:rPr>
      </w:pPr>
      <w:r w:rsidRPr="00E506C2">
        <w:rPr>
          <w:rStyle w:val="HTMLCode"/>
          <w:sz w:val="24"/>
          <w:szCs w:val="24"/>
        </w:rPr>
        <w:t>Open windows command window</w:t>
      </w:r>
      <w:r w:rsidR="0031092B" w:rsidRPr="00E506C2">
        <w:rPr>
          <w:rStyle w:val="HTMLCode"/>
          <w:sz w:val="24"/>
          <w:szCs w:val="24"/>
        </w:rPr>
        <w:t xml:space="preserve"> and run program from there</w:t>
      </w:r>
      <w:r w:rsidR="00E506C2">
        <w:rPr>
          <w:rStyle w:val="HTMLCode"/>
          <w:sz w:val="24"/>
          <w:szCs w:val="24"/>
        </w:rPr>
        <w:t>:</w:t>
      </w:r>
    </w:p>
    <w:p w:rsidR="00E506C2" w:rsidRDefault="00E506C2" w:rsidP="0031092B">
      <w:pPr>
        <w:ind w:left="1440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Write code</w:t>
      </w:r>
      <w:r w:rsidR="0031092B" w:rsidRPr="00E506C2">
        <w:rPr>
          <w:rStyle w:val="HTMLCode"/>
          <w:sz w:val="24"/>
          <w:szCs w:val="24"/>
        </w:rPr>
        <w:t xml:space="preserve"> (verbatim): </w:t>
      </w:r>
    </w:p>
    <w:p w:rsidR="0031092B" w:rsidRPr="00E506C2" w:rsidRDefault="0031092B" w:rsidP="0031092B">
      <w:pPr>
        <w:ind w:left="1440"/>
        <w:rPr>
          <w:rStyle w:val="HTMLCode"/>
          <w:sz w:val="24"/>
          <w:szCs w:val="24"/>
        </w:rPr>
      </w:pPr>
      <w:r w:rsidRPr="00E506C2">
        <w:rPr>
          <w:rStyle w:val="HTMLCode"/>
          <w:sz w:val="24"/>
          <w:szCs w:val="24"/>
        </w:rPr>
        <w:t xml:space="preserve">start </w:t>
      </w:r>
      <w:r w:rsidR="00197CD7">
        <w:rPr>
          <w:rStyle w:val="HTMLCode"/>
          <w:sz w:val="24"/>
          <w:szCs w:val="24"/>
        </w:rPr>
        <w:t xml:space="preserve">python.exe </w:t>
      </w:r>
      <w:r w:rsidR="00113BB6">
        <w:rPr>
          <w:rStyle w:val="HTMLCode"/>
          <w:sz w:val="24"/>
          <w:szCs w:val="24"/>
        </w:rPr>
        <w:t>c:\_PythonClass\todolist</w:t>
      </w:r>
      <w:r w:rsidRPr="00E506C2">
        <w:rPr>
          <w:rStyle w:val="HTMLCode"/>
          <w:sz w:val="24"/>
          <w:szCs w:val="24"/>
        </w:rPr>
        <w:t>.py</w:t>
      </w:r>
    </w:p>
    <w:p w:rsidR="0031092B" w:rsidRPr="00E506C2" w:rsidRDefault="0031092B" w:rsidP="0031092B">
      <w:pPr>
        <w:pStyle w:val="ListParagraph"/>
        <w:numPr>
          <w:ilvl w:val="1"/>
          <w:numId w:val="23"/>
        </w:numPr>
        <w:rPr>
          <w:rStyle w:val="HTMLCode"/>
          <w:sz w:val="24"/>
          <w:szCs w:val="24"/>
        </w:rPr>
      </w:pPr>
      <w:r w:rsidRPr="00E506C2">
        <w:rPr>
          <w:rStyle w:val="HTMLCode"/>
          <w:sz w:val="24"/>
          <w:szCs w:val="24"/>
        </w:rPr>
        <w:t>Open c:\_PythonClass folder</w:t>
      </w:r>
      <w:r w:rsidR="00E506C2">
        <w:rPr>
          <w:rStyle w:val="HTMLCode"/>
          <w:sz w:val="24"/>
          <w:szCs w:val="24"/>
        </w:rPr>
        <w:t xml:space="preserve"> and run program from there</w:t>
      </w:r>
      <w:r w:rsidRPr="00E506C2">
        <w:rPr>
          <w:rStyle w:val="HTMLCode"/>
          <w:sz w:val="24"/>
          <w:szCs w:val="24"/>
        </w:rPr>
        <w:t>:</w:t>
      </w:r>
    </w:p>
    <w:p w:rsidR="0031092B" w:rsidRPr="00E506C2" w:rsidRDefault="0031092B" w:rsidP="0031092B">
      <w:pPr>
        <w:pStyle w:val="ListParagraph"/>
        <w:numPr>
          <w:ilvl w:val="2"/>
          <w:numId w:val="23"/>
        </w:numPr>
        <w:rPr>
          <w:rStyle w:val="HTMLCode"/>
          <w:sz w:val="24"/>
          <w:szCs w:val="24"/>
        </w:rPr>
      </w:pPr>
      <w:r w:rsidRPr="00E506C2">
        <w:rPr>
          <w:rStyle w:val="HTMLCode"/>
          <w:sz w:val="24"/>
          <w:szCs w:val="24"/>
        </w:rPr>
        <w:t xml:space="preserve">Double click </w:t>
      </w:r>
      <w:r w:rsidR="00113BB6">
        <w:rPr>
          <w:rStyle w:val="HTMLCode"/>
          <w:sz w:val="24"/>
          <w:szCs w:val="24"/>
        </w:rPr>
        <w:t>todolist</w:t>
      </w:r>
      <w:r w:rsidR="00197CD7" w:rsidRPr="00E506C2">
        <w:rPr>
          <w:rStyle w:val="HTMLCode"/>
          <w:sz w:val="24"/>
          <w:szCs w:val="24"/>
        </w:rPr>
        <w:t>.py</w:t>
      </w:r>
      <w:r w:rsidRPr="00E506C2">
        <w:rPr>
          <w:rStyle w:val="HTMLCode"/>
          <w:sz w:val="24"/>
          <w:szCs w:val="24"/>
        </w:rPr>
        <w:t xml:space="preserve"> file</w:t>
      </w:r>
    </w:p>
    <w:p w:rsidR="0031092B" w:rsidRDefault="0031092B" w:rsidP="0031092B">
      <w:pPr>
        <w:pStyle w:val="ListParagraph"/>
        <w:numPr>
          <w:ilvl w:val="2"/>
          <w:numId w:val="23"/>
        </w:numPr>
        <w:rPr>
          <w:rStyle w:val="HTMLCode"/>
          <w:sz w:val="24"/>
          <w:szCs w:val="24"/>
        </w:rPr>
      </w:pPr>
      <w:r w:rsidRPr="00E506C2">
        <w:rPr>
          <w:rStyle w:val="HTMLCode"/>
          <w:sz w:val="24"/>
          <w:szCs w:val="24"/>
        </w:rPr>
        <w:lastRenderedPageBreak/>
        <w:t>Right click edit with IDLE &amp; choose RUN Module (F5 key)</w:t>
      </w:r>
    </w:p>
    <w:sectPr w:rsidR="0031092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44C" w:rsidRDefault="0097644C">
      <w:pPr>
        <w:spacing w:line="240" w:lineRule="auto"/>
      </w:pPr>
      <w:r>
        <w:separator/>
      </w:r>
    </w:p>
  </w:endnote>
  <w:endnote w:type="continuationSeparator" w:id="0">
    <w:p w:rsidR="0097644C" w:rsidRDefault="00976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44C" w:rsidRDefault="0097644C">
      <w:pPr>
        <w:spacing w:line="240" w:lineRule="auto"/>
      </w:pPr>
      <w:r>
        <w:separator/>
      </w:r>
    </w:p>
  </w:footnote>
  <w:footnote w:type="continuationSeparator" w:id="0">
    <w:p w:rsidR="0097644C" w:rsidRDefault="00976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5D7" w:rsidRDefault="00E225D7">
    <w:pPr>
      <w:pStyle w:val="Header"/>
    </w:pPr>
    <w:r>
      <w:t xml:space="preserve">Wolf-Yadlin, </w:t>
    </w:r>
    <w:r>
      <w:fldChar w:fldCharType="begin"/>
    </w:r>
    <w:r>
      <w:instrText xml:space="preserve"> PAGE   \* MERGEFORMAT </w:instrText>
    </w:r>
    <w:r>
      <w:fldChar w:fldCharType="separate"/>
    </w:r>
    <w:r w:rsidR="00CB226C">
      <w:rPr>
        <w:noProof/>
      </w:rPr>
      <w:t>9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5D7" w:rsidRDefault="00E225D7">
    <w:pPr>
      <w:pStyle w:val="Header"/>
    </w:pPr>
    <w:r>
      <w:t xml:space="preserve">Wolf-Yadlin, </w:t>
    </w:r>
    <w:r>
      <w:fldChar w:fldCharType="begin"/>
    </w:r>
    <w:r>
      <w:instrText xml:space="preserve"> PAGE   \* MERGEFORMAT </w:instrText>
    </w:r>
    <w:r>
      <w:fldChar w:fldCharType="separate"/>
    </w:r>
    <w:r w:rsidR="00CB226C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75B5A"/>
    <w:multiLevelType w:val="hybridMultilevel"/>
    <w:tmpl w:val="B67658C6"/>
    <w:lvl w:ilvl="0" w:tplc="27EE3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E9740F"/>
    <w:multiLevelType w:val="hybridMultilevel"/>
    <w:tmpl w:val="F340A0EC"/>
    <w:lvl w:ilvl="0" w:tplc="C758F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BE14384"/>
    <w:multiLevelType w:val="hybridMultilevel"/>
    <w:tmpl w:val="7BAE2FE4"/>
    <w:lvl w:ilvl="0" w:tplc="F918BD9C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9D553C1"/>
    <w:multiLevelType w:val="hybridMultilevel"/>
    <w:tmpl w:val="E55A57D0"/>
    <w:lvl w:ilvl="0" w:tplc="1D2ED95A">
      <w:start w:val="1"/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120C27"/>
    <w:multiLevelType w:val="multilevel"/>
    <w:tmpl w:val="EE36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16"/>
  </w:num>
  <w:num w:numId="15">
    <w:abstractNumId w:val="24"/>
  </w:num>
  <w:num w:numId="16">
    <w:abstractNumId w:val="19"/>
  </w:num>
  <w:num w:numId="17">
    <w:abstractNumId w:val="11"/>
  </w:num>
  <w:num w:numId="18">
    <w:abstractNumId w:val="10"/>
  </w:num>
  <w:num w:numId="19">
    <w:abstractNumId w:val="17"/>
  </w:num>
  <w:num w:numId="20">
    <w:abstractNumId w:val="26"/>
  </w:num>
  <w:num w:numId="21">
    <w:abstractNumId w:val="15"/>
  </w:num>
  <w:num w:numId="22">
    <w:abstractNumId w:val="22"/>
  </w:num>
  <w:num w:numId="23">
    <w:abstractNumId w:val="12"/>
  </w:num>
  <w:num w:numId="24">
    <w:abstractNumId w:val="14"/>
  </w:num>
  <w:num w:numId="25">
    <w:abstractNumId w:val="23"/>
  </w:num>
  <w:num w:numId="26">
    <w:abstractNumId w:val="1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2C"/>
    <w:rsid w:val="00040CBB"/>
    <w:rsid w:val="000504F9"/>
    <w:rsid w:val="000B78C8"/>
    <w:rsid w:val="000D0E04"/>
    <w:rsid w:val="00113BB6"/>
    <w:rsid w:val="001463B2"/>
    <w:rsid w:val="00157B96"/>
    <w:rsid w:val="00197CD7"/>
    <w:rsid w:val="001A1690"/>
    <w:rsid w:val="001E564E"/>
    <w:rsid w:val="001F62C0"/>
    <w:rsid w:val="00207A49"/>
    <w:rsid w:val="0023502B"/>
    <w:rsid w:val="00245E02"/>
    <w:rsid w:val="00247728"/>
    <w:rsid w:val="0027352C"/>
    <w:rsid w:val="002A3989"/>
    <w:rsid w:val="0031092B"/>
    <w:rsid w:val="00353B66"/>
    <w:rsid w:val="0038711E"/>
    <w:rsid w:val="00481B0B"/>
    <w:rsid w:val="004909BB"/>
    <w:rsid w:val="0049156C"/>
    <w:rsid w:val="004A2675"/>
    <w:rsid w:val="004F7139"/>
    <w:rsid w:val="00500045"/>
    <w:rsid w:val="00527EA6"/>
    <w:rsid w:val="005306E4"/>
    <w:rsid w:val="005B7C0B"/>
    <w:rsid w:val="00691EC1"/>
    <w:rsid w:val="006D1E6D"/>
    <w:rsid w:val="006D7E42"/>
    <w:rsid w:val="007C0FF2"/>
    <w:rsid w:val="007C53FB"/>
    <w:rsid w:val="007D2BBB"/>
    <w:rsid w:val="008937D6"/>
    <w:rsid w:val="008B7D18"/>
    <w:rsid w:val="008D4E45"/>
    <w:rsid w:val="008F1F97"/>
    <w:rsid w:val="008F4052"/>
    <w:rsid w:val="009403EA"/>
    <w:rsid w:val="00947555"/>
    <w:rsid w:val="0097644C"/>
    <w:rsid w:val="009C7261"/>
    <w:rsid w:val="009D4EB3"/>
    <w:rsid w:val="00A0512F"/>
    <w:rsid w:val="00A802AC"/>
    <w:rsid w:val="00A97A8D"/>
    <w:rsid w:val="00B13D1B"/>
    <w:rsid w:val="00B818DF"/>
    <w:rsid w:val="00BD26BB"/>
    <w:rsid w:val="00CB226C"/>
    <w:rsid w:val="00D22602"/>
    <w:rsid w:val="00D52117"/>
    <w:rsid w:val="00D759CB"/>
    <w:rsid w:val="00D77E64"/>
    <w:rsid w:val="00DB0D39"/>
    <w:rsid w:val="00E11D05"/>
    <w:rsid w:val="00E14005"/>
    <w:rsid w:val="00E225D7"/>
    <w:rsid w:val="00E506C2"/>
    <w:rsid w:val="00E614DD"/>
    <w:rsid w:val="00EA3C35"/>
    <w:rsid w:val="00EA438A"/>
    <w:rsid w:val="00EE6284"/>
    <w:rsid w:val="00F9444C"/>
    <w:rsid w:val="00F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D500"/>
  <w15:chartTrackingRefBased/>
  <w15:docId w15:val="{B32ABF23-1843-4C29-B9C0-4C453A3D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273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52C"/>
    <w:rPr>
      <w:color w:val="5F5F5F" w:themeColor="hyperlink"/>
      <w:u w:val="single"/>
    </w:rPr>
  </w:style>
  <w:style w:type="character" w:customStyle="1" w:styleId="c1">
    <w:name w:val="c1"/>
    <w:basedOn w:val="DefaultParagraphFont"/>
    <w:rsid w:val="007D2BBB"/>
  </w:style>
  <w:style w:type="character" w:customStyle="1" w:styleId="n">
    <w:name w:val="n"/>
    <w:basedOn w:val="DefaultParagraphFont"/>
    <w:rsid w:val="007D2BBB"/>
  </w:style>
  <w:style w:type="character" w:customStyle="1" w:styleId="o">
    <w:name w:val="o"/>
    <w:basedOn w:val="DefaultParagraphFont"/>
    <w:rsid w:val="007D2BBB"/>
  </w:style>
  <w:style w:type="character" w:customStyle="1" w:styleId="p">
    <w:name w:val="p"/>
    <w:basedOn w:val="DefaultParagraphFont"/>
    <w:rsid w:val="007D2BBB"/>
  </w:style>
  <w:style w:type="character" w:customStyle="1" w:styleId="k">
    <w:name w:val="k"/>
    <w:basedOn w:val="DefaultParagraphFont"/>
    <w:rsid w:val="007D2BBB"/>
  </w:style>
  <w:style w:type="character" w:customStyle="1" w:styleId="nb">
    <w:name w:val="nb"/>
    <w:basedOn w:val="DefaultParagraphFont"/>
    <w:rsid w:val="007D2BBB"/>
  </w:style>
  <w:style w:type="character" w:customStyle="1" w:styleId="s2">
    <w:name w:val="s2"/>
    <w:basedOn w:val="DefaultParagraphFont"/>
    <w:rsid w:val="007D2BBB"/>
  </w:style>
  <w:style w:type="character" w:customStyle="1" w:styleId="ow">
    <w:name w:val="ow"/>
    <w:basedOn w:val="DefaultParagraphFont"/>
    <w:rsid w:val="007D2BBB"/>
  </w:style>
  <w:style w:type="character" w:customStyle="1" w:styleId="s1">
    <w:name w:val="s1"/>
    <w:basedOn w:val="DefaultParagraphFont"/>
    <w:rsid w:val="007D2BBB"/>
  </w:style>
  <w:style w:type="character" w:customStyle="1" w:styleId="mi">
    <w:name w:val="mi"/>
    <w:basedOn w:val="DefaultParagraphFont"/>
    <w:rsid w:val="007D2BBB"/>
  </w:style>
  <w:style w:type="character" w:customStyle="1" w:styleId="se">
    <w:name w:val="se"/>
    <w:basedOn w:val="DefaultParagraphFont"/>
    <w:rsid w:val="007D2BBB"/>
  </w:style>
  <w:style w:type="paragraph" w:customStyle="1" w:styleId="msonormal0">
    <w:name w:val="msonormal"/>
    <w:basedOn w:val="Normal"/>
    <w:rsid w:val="00E225D7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character" w:customStyle="1" w:styleId="comment">
    <w:name w:val="comment"/>
    <w:basedOn w:val="DefaultParagraphFont"/>
    <w:rsid w:val="00E225D7"/>
  </w:style>
  <w:style w:type="character" w:customStyle="1" w:styleId="string">
    <w:name w:val="string"/>
    <w:basedOn w:val="DefaultParagraphFont"/>
    <w:rsid w:val="00E225D7"/>
  </w:style>
  <w:style w:type="character" w:customStyle="1" w:styleId="keyword">
    <w:name w:val="keyword"/>
    <w:basedOn w:val="DefaultParagraphFont"/>
    <w:rsid w:val="00E225D7"/>
  </w:style>
  <w:style w:type="character" w:customStyle="1" w:styleId="number">
    <w:name w:val="number"/>
    <w:basedOn w:val="DefaultParagraphFont"/>
    <w:rsid w:val="00E225D7"/>
  </w:style>
  <w:style w:type="character" w:customStyle="1" w:styleId="decorator">
    <w:name w:val="decorator"/>
    <w:basedOn w:val="DefaultParagraphFont"/>
    <w:rsid w:val="00E225D7"/>
  </w:style>
  <w:style w:type="character" w:customStyle="1" w:styleId="special">
    <w:name w:val="special"/>
    <w:basedOn w:val="DefaultParagraphFont"/>
    <w:rsid w:val="00E2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li_000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</TotalTime>
  <Pages>9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Yadlin</dc:creator>
  <cp:keywords/>
  <dc:description/>
  <cp:lastModifiedBy>Family Yadlin</cp:lastModifiedBy>
  <cp:revision>4</cp:revision>
  <dcterms:created xsi:type="dcterms:W3CDTF">2016-11-08T00:10:00Z</dcterms:created>
  <dcterms:modified xsi:type="dcterms:W3CDTF">2016-11-08T00:11:00Z</dcterms:modified>
  <cp:version/>
</cp:coreProperties>
</file>